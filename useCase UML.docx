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8A05" w14:textId="37A7EE48" w:rsidR="0004273F" w:rsidRPr="004A1ADA" w:rsidRDefault="00F06E40" w:rsidP="004A1ADA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0252" behindDoc="0" locked="0" layoutInCell="1" allowOverlap="1" wp14:anchorId="13A290DB" wp14:editId="2FA45E3E">
                <wp:simplePos x="0" y="0"/>
                <wp:positionH relativeFrom="column">
                  <wp:posOffset>2238502</wp:posOffset>
                </wp:positionH>
                <wp:positionV relativeFrom="paragraph">
                  <wp:posOffset>-218948</wp:posOffset>
                </wp:positionV>
                <wp:extent cx="1920240" cy="42062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20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C2A53" w14:textId="2600B7F8" w:rsidR="00F06E40" w:rsidRPr="00F06E40" w:rsidRDefault="00F06E4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06E40">
                              <w:rPr>
                                <w:sz w:val="40"/>
                                <w:szCs w:val="40"/>
                                <w:lang w:val="en-US"/>
                              </w:rPr>
                              <w:t>Billing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290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76.25pt;margin-top:-17.25pt;width:151.2pt;height:33.1pt;z-index:251700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" filled="f" stroked="f">
                <v:textbox>
                  <w:txbxContent>
                    <w:p w14:paraId="5D0C2A53" w14:textId="2600B7F8" w:rsidR="00F06E40" w:rsidRPr="00F06E40" w:rsidRDefault="00F06E4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06E40">
                        <w:rPr>
                          <w:sz w:val="40"/>
                          <w:szCs w:val="40"/>
                          <w:lang w:val="en-US"/>
                        </w:rPr>
                        <w:t>Billing system</w:t>
                      </w:r>
                    </w:p>
                  </w:txbxContent>
                </v:textbox>
              </v:shape>
            </w:pict>
          </mc:Fallback>
        </mc:AlternateContent>
      </w:r>
      <w:r w:rsidR="007E04C0">
        <w:rPr>
          <w:noProof/>
        </w:rPr>
        <mc:AlternateContent>
          <mc:Choice Requires="wps">
            <w:drawing>
              <wp:anchor distT="0" distB="0" distL="114300" distR="114300" simplePos="0" relativeHeight="251660316" behindDoc="0" locked="0" layoutInCell="1" allowOverlap="1" wp14:anchorId="16534660" wp14:editId="1F722310">
                <wp:simplePos x="0" y="0"/>
                <wp:positionH relativeFrom="column">
                  <wp:posOffset>914400</wp:posOffset>
                </wp:positionH>
                <wp:positionV relativeFrom="paragraph">
                  <wp:posOffset>-374073</wp:posOffset>
                </wp:positionV>
                <wp:extent cx="4322618" cy="8298873"/>
                <wp:effectExtent l="0" t="0" r="825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618" cy="8298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6334" id="Rectangle 7" o:spid="_x0000_s1026" style="position:absolute;margin-left:1in;margin-top:-29.45pt;width:340.35pt;height:653.45pt;z-index:251660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" fillcolor="white [3201]" strokecolor="black [3200]" strokeweight="1pt"/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4CF67AC" wp14:editId="13C8F406">
                <wp:simplePos x="0" y="0"/>
                <wp:positionH relativeFrom="column">
                  <wp:posOffset>-222250</wp:posOffset>
                </wp:positionH>
                <wp:positionV relativeFrom="paragraph">
                  <wp:posOffset>787400</wp:posOffset>
                </wp:positionV>
                <wp:extent cx="266700" cy="323850"/>
                <wp:effectExtent l="0" t="0" r="127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B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7.5pt;margin-top:62pt;width:21pt;height:25.5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" strokecolor="#191919 [332]" strokeweight=".5pt">
                <v:stroke joinstyle="miter"/>
              </v:shape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F46490C" wp14:editId="666D140B">
                <wp:simplePos x="0" y="0"/>
                <wp:positionH relativeFrom="column">
                  <wp:posOffset>44450</wp:posOffset>
                </wp:positionH>
                <wp:positionV relativeFrom="paragraph">
                  <wp:posOffset>787400</wp:posOffset>
                </wp:positionV>
                <wp:extent cx="457200" cy="247650"/>
                <wp:effectExtent l="0" t="0" r="127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8608" id="Straight Arrow Connector 6" o:spid="_x0000_s1026" type="#_x0000_t32" style="position:absolute;margin-left:3.5pt;margin-top:62pt;width:36pt;height:19.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" strokecolor="#191919 [332]" strokeweight=".5pt">
                <v:stroke joinstyle="miter"/>
              </v:shape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A6DD2A" wp14:editId="797F4EB3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419100" cy="209550"/>
                <wp:effectExtent l="0" t="0" r="127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D95A" id="Straight Arrow Connector 4" o:spid="_x0000_s1026" type="#_x0000_t32" style="position:absolute;margin-left:0;margin-top:19pt;width:33pt;height:16.5pt;flip:x 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" strokecolor="#191919 [332]" strokeweight=".5pt">
                <v:stroke joinstyle="miter"/>
              </v:shape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3FB1CF2" wp14:editId="73922EED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241300</wp:posOffset>
                </wp:positionV>
                <wp:extent cx="304800" cy="254000"/>
                <wp:effectExtent l="0" t="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43FD" id="Straight Arrow Connector 3" o:spid="_x0000_s1026" type="#_x0000_t32" style="position:absolute;margin-left:-24pt;margin-top:19pt;width:24pt;height:20p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F3115" wp14:editId="29AADD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" cy="787400"/>
                <wp:effectExtent l="0" t="0" r="184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D234" id="Straight Arrow Connector 1" o:spid="_x0000_s1026" type="#_x0000_t32" style="position:absolute;margin-left:0;margin-top:0;width:3.55pt;height: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E5031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B024BC8" wp14:editId="4221FE2A">
                <wp:simplePos x="0" y="0"/>
                <wp:positionH relativeFrom="column">
                  <wp:posOffset>-266700</wp:posOffset>
                </wp:positionH>
                <wp:positionV relativeFrom="paragraph">
                  <wp:posOffset>-374650</wp:posOffset>
                </wp:positionV>
                <wp:extent cx="463550" cy="463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EE6A7" id="Oval 2" o:spid="_x0000_s1026" style="position:absolute;margin-left:-21pt;margin-top:-29.5pt;width:36.5pt;height:3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" fillcolor="white [3212]" strokecolor="#191919 [332]" strokeweight="1pt">
                <v:stroke joinstyle="miter"/>
              </v:oval>
            </w:pict>
          </mc:Fallback>
        </mc:AlternateContent>
      </w:r>
      <w:r w:rsidR="00485097">
        <w:rPr>
          <w:rFonts w:ascii="Times New Roman" w:hAnsi="Times New Roman"/>
          <w:lang w:val="en-US"/>
        </w:rPr>
        <w:t xml:space="preserve">                                                                                             </w:t>
      </w:r>
      <w:r w:rsidR="004A1ADA">
        <w:rPr>
          <w:rFonts w:ascii="Times New Roman" w:hAnsi="Times New Roman"/>
          <w:lang w:val="en-US"/>
        </w:rPr>
        <w:t xml:space="preserve">                    </w:t>
      </w:r>
      <w:r w:rsidR="00485097">
        <w:rPr>
          <w:rFonts w:ascii="Times New Roman" w:hAnsi="Times New Roman"/>
          <w:lang w:val="en-US"/>
        </w:rPr>
        <w:t xml:space="preserve"> </w: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D20682D" wp14:editId="4F4954CC">
                <wp:simplePos x="0" y="0"/>
                <wp:positionH relativeFrom="column">
                  <wp:posOffset>-222250</wp:posOffset>
                </wp:positionH>
                <wp:positionV relativeFrom="paragraph">
                  <wp:posOffset>787400</wp:posOffset>
                </wp:positionV>
                <wp:extent cx="266700" cy="323850"/>
                <wp:effectExtent l="0" t="0" r="127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687A" id="Straight Arrow Connector 13" o:spid="_x0000_s1026" type="#_x0000_t32" style="position:absolute;margin-left:-17.5pt;margin-top:62pt;width:21pt;height:25.5pt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B46F6C4" wp14:editId="7C75A32D">
                <wp:simplePos x="0" y="0"/>
                <wp:positionH relativeFrom="column">
                  <wp:posOffset>44450</wp:posOffset>
                </wp:positionH>
                <wp:positionV relativeFrom="paragraph">
                  <wp:posOffset>787400</wp:posOffset>
                </wp:positionV>
                <wp:extent cx="457200" cy="247650"/>
                <wp:effectExtent l="0" t="0" r="127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DBA0" id="Straight Arrow Connector 14" o:spid="_x0000_s1026" type="#_x0000_t32" style="position:absolute;margin-left:3.5pt;margin-top:62pt;width:36pt;height:19.5pt;flip:x 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801FDB8" wp14:editId="0F6F45CD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419100" cy="209550"/>
                <wp:effectExtent l="0" t="0" r="1270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13BF" id="Straight Arrow Connector 15" o:spid="_x0000_s1026" type="#_x0000_t32" style="position:absolute;margin-left:0;margin-top:19pt;width:33pt;height:16.5pt;flip:x 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AD587AA" wp14:editId="2CC25575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241300</wp:posOffset>
                </wp:positionV>
                <wp:extent cx="304800" cy="254000"/>
                <wp:effectExtent l="0" t="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2D69" id="Straight Arrow Connector 16" o:spid="_x0000_s1026" type="#_x0000_t32" style="position:absolute;margin-left:-24pt;margin-top:19pt;width:24pt;height:20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6553508" wp14:editId="7DE05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" cy="787400"/>
                <wp:effectExtent l="0" t="0" r="18415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5C2" id="Straight Arrow Connector 17" o:spid="_x0000_s1026" type="#_x0000_t32" style="position:absolute;margin-left:0;margin-top:0;width:3.55pt;height:62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19D63DA" wp14:editId="2E0C75BE">
                <wp:simplePos x="0" y="0"/>
                <wp:positionH relativeFrom="column">
                  <wp:posOffset>-266700</wp:posOffset>
                </wp:positionH>
                <wp:positionV relativeFrom="paragraph">
                  <wp:posOffset>-374650</wp:posOffset>
                </wp:positionV>
                <wp:extent cx="463550" cy="4635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193C6" id="Oval 18" o:spid="_x0000_s1026" style="position:absolute;margin-left:-21pt;margin-top:-29.5pt;width:36.5pt;height:36.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" fillcolor="white [3212]" strokecolor="#191919 [332]" strokeweight="1pt">
                <v:stroke joinstyle="miter"/>
              </v:oval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F0DC1CE" wp14:editId="3DD0D620">
                <wp:simplePos x="0" y="0"/>
                <wp:positionH relativeFrom="column">
                  <wp:posOffset>-222250</wp:posOffset>
                </wp:positionH>
                <wp:positionV relativeFrom="paragraph">
                  <wp:posOffset>787400</wp:posOffset>
                </wp:positionV>
                <wp:extent cx="266700" cy="323850"/>
                <wp:effectExtent l="0" t="0" r="127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FEC3" id="Straight Arrow Connector 19" o:spid="_x0000_s1026" type="#_x0000_t32" style="position:absolute;margin-left:-17.5pt;margin-top:62pt;width:21pt;height:25.5pt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FB35EBF" wp14:editId="6F46860C">
                <wp:simplePos x="0" y="0"/>
                <wp:positionH relativeFrom="column">
                  <wp:posOffset>44450</wp:posOffset>
                </wp:positionH>
                <wp:positionV relativeFrom="paragraph">
                  <wp:posOffset>787400</wp:posOffset>
                </wp:positionV>
                <wp:extent cx="457200" cy="247650"/>
                <wp:effectExtent l="0" t="0" r="127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5BC9" id="Straight Arrow Connector 20" o:spid="_x0000_s1026" type="#_x0000_t32" style="position:absolute;margin-left:3.5pt;margin-top:62pt;width:36pt;height:19.5pt;flip:x 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F917131" wp14:editId="09B0684E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419100" cy="209550"/>
                <wp:effectExtent l="0" t="0" r="127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CAB9" id="Straight Arrow Connector 21" o:spid="_x0000_s1026" type="#_x0000_t32" style="position:absolute;margin-left:0;margin-top:19pt;width:33pt;height:16.5pt;flip:x y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F9E236B" wp14:editId="00C1AAB9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241300</wp:posOffset>
                </wp:positionV>
                <wp:extent cx="304800" cy="254000"/>
                <wp:effectExtent l="0" t="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F700" id="Straight Arrow Connector 22" o:spid="_x0000_s1026" type="#_x0000_t32" style="position:absolute;margin-left:-24pt;margin-top:19pt;width:24pt;height:20pt;flip:y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0BF2F6F" wp14:editId="618B7F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" cy="787400"/>
                <wp:effectExtent l="0" t="0" r="18415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9BDD" id="Straight Arrow Connector 23" o:spid="_x0000_s1026" type="#_x0000_t32" style="position:absolute;margin-left:0;margin-top:0;width:3.55pt;height:62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FB895AF" wp14:editId="27533B3C">
                <wp:simplePos x="0" y="0"/>
                <wp:positionH relativeFrom="column">
                  <wp:posOffset>-266700</wp:posOffset>
                </wp:positionH>
                <wp:positionV relativeFrom="paragraph">
                  <wp:posOffset>-374650</wp:posOffset>
                </wp:positionV>
                <wp:extent cx="463550" cy="4635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786F9" id="Oval 24" o:spid="_x0000_s1026" style="position:absolute;margin-left:-21pt;margin-top:-29.5pt;width:36.5pt;height:36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" fillcolor="white [3212]" strokecolor="#191919 [332]" strokeweight="1pt">
                <v:stroke joinstyle="miter"/>
              </v:oval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F142C69" wp14:editId="03F89A28">
                <wp:simplePos x="0" y="0"/>
                <wp:positionH relativeFrom="column">
                  <wp:posOffset>-222250</wp:posOffset>
                </wp:positionH>
                <wp:positionV relativeFrom="paragraph">
                  <wp:posOffset>787400</wp:posOffset>
                </wp:positionV>
                <wp:extent cx="266700" cy="323850"/>
                <wp:effectExtent l="0" t="0" r="1270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DDEA" id="Straight Arrow Connector 25" o:spid="_x0000_s1026" type="#_x0000_t32" style="position:absolute;margin-left:-17.5pt;margin-top:62pt;width:21pt;height:25.5pt;flip:y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33E941F" wp14:editId="42C54DD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419100" cy="209550"/>
                <wp:effectExtent l="0" t="0" r="127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CC70" id="Straight Arrow Connector 27" o:spid="_x0000_s1026" type="#_x0000_t32" style="position:absolute;margin-left:0;margin-top:19pt;width:33pt;height:16.5pt;flip:x y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6471BC6" wp14:editId="11015466">
                <wp:simplePos x="0" y="0"/>
                <wp:positionH relativeFrom="column">
                  <wp:posOffset>-304800</wp:posOffset>
                </wp:positionH>
                <wp:positionV relativeFrom="paragraph">
                  <wp:posOffset>241300</wp:posOffset>
                </wp:positionV>
                <wp:extent cx="304800" cy="254000"/>
                <wp:effectExtent l="0" t="0" r="1270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730D" id="Straight Arrow Connector 28" o:spid="_x0000_s1026" type="#_x0000_t32" style="position:absolute;margin-left:-24pt;margin-top:19pt;width:24pt;height:20pt;flip:y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B0F7BE2" wp14:editId="1C107B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5" cy="787400"/>
                <wp:effectExtent l="0" t="0" r="18415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DDD8" id="Straight Arrow Connector 29" o:spid="_x0000_s1026" type="#_x0000_t32" style="position:absolute;margin-left:0;margin-top:0;width:3.55pt;height:62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" strokecolor="#191919 [332]" strokeweight=".5pt">
                <v:stroke joinstyle="miter"/>
              </v:shape>
            </w:pict>
          </mc:Fallback>
        </mc:AlternateContent>
      </w:r>
      <w:r w:rsidR="004A1AD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F4F3A6F" wp14:editId="5D8191AF">
                <wp:simplePos x="0" y="0"/>
                <wp:positionH relativeFrom="column">
                  <wp:posOffset>-266700</wp:posOffset>
                </wp:positionH>
                <wp:positionV relativeFrom="paragraph">
                  <wp:posOffset>-374650</wp:posOffset>
                </wp:positionV>
                <wp:extent cx="463550" cy="4635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1AC84" id="Oval 30" o:spid="_x0000_s1026" style="position:absolute;margin-left:-21pt;margin-top:-29.5pt;width:36.5pt;height:36.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" fillcolor="white [3212]" strokecolor="#191919 [332]" strokeweight="1pt">
                <v:stroke joinstyle="miter"/>
              </v:oval>
            </w:pict>
          </mc:Fallback>
        </mc:AlternateContent>
      </w:r>
    </w:p>
    <w:p w14:paraId="3DD6AEB2" w14:textId="523A2A92" w:rsidR="00485097" w:rsidRPr="00485097" w:rsidRDefault="0048509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r w:rsidR="004A1ADA">
        <w:rPr>
          <w:rFonts w:ascii="Times New Roman" w:hAnsi="Times New Roman"/>
          <w:lang w:val="en-US"/>
        </w:rPr>
        <w:t xml:space="preserve">        </w:t>
      </w:r>
    </w:p>
    <w:p w14:paraId="6FF8BB14" w14:textId="0A86B4BF" w:rsidR="00485097" w:rsidRDefault="007012D5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0012" behindDoc="0" locked="0" layoutInCell="1" allowOverlap="1" wp14:anchorId="4EBECCDA" wp14:editId="08C59EB7">
                <wp:simplePos x="0" y="0"/>
                <wp:positionH relativeFrom="column">
                  <wp:posOffset>360608</wp:posOffset>
                </wp:positionH>
                <wp:positionV relativeFrom="paragraph">
                  <wp:posOffset>116572</wp:posOffset>
                </wp:positionV>
                <wp:extent cx="1867437" cy="4943984"/>
                <wp:effectExtent l="0" t="0" r="127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437" cy="49439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FEC1" id="Straight Connector 44" o:spid="_x0000_s1026" style="position:absolute;z-index:2516900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pt,9.2pt" to="175.45pt,39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44" behindDoc="0" locked="0" layoutInCell="1" allowOverlap="1" wp14:anchorId="20668BF4" wp14:editId="1913CF55">
                <wp:simplePos x="0" y="0"/>
                <wp:positionH relativeFrom="column">
                  <wp:posOffset>412123</wp:posOffset>
                </wp:positionH>
                <wp:positionV relativeFrom="paragraph">
                  <wp:posOffset>129450</wp:posOffset>
                </wp:positionV>
                <wp:extent cx="1183899" cy="2498501"/>
                <wp:effectExtent l="0" t="0" r="2286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899" cy="24985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26B69" id="Straight Connector 40" o:spid="_x0000_s1026" style="position:absolute;z-index:2516828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10.2pt" to="125.65pt,20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28" behindDoc="0" locked="0" layoutInCell="1" allowOverlap="1" wp14:anchorId="2805B27E" wp14:editId="7D9D519A">
                <wp:simplePos x="0" y="0"/>
                <wp:positionH relativeFrom="column">
                  <wp:posOffset>1326515</wp:posOffset>
                </wp:positionH>
                <wp:positionV relativeFrom="paragraph">
                  <wp:posOffset>92075</wp:posOffset>
                </wp:positionV>
                <wp:extent cx="3657600" cy="1313645"/>
                <wp:effectExtent l="0" t="0" r="12700" b="76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13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B7C4" w14:textId="77777777" w:rsidR="00E60A9E" w:rsidRPr="00E60A9E" w:rsidRDefault="00E60A9E" w:rsidP="00E60A9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60A9E">
                              <w:rPr>
                                <w:sz w:val="40"/>
                                <w:szCs w:val="40"/>
                                <w:lang w:val="en-US"/>
                              </w:rPr>
                              <w:t>Create a file.</w:t>
                            </w:r>
                          </w:p>
                          <w:p w14:paraId="23AB8344" w14:textId="77777777" w:rsidR="00E60A9E" w:rsidRDefault="00E60A9E" w:rsidP="00E60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5B27E" id="Oval 47" o:spid="_x0000_s1027" style="position:absolute;margin-left:104.45pt;margin-top:7.25pt;width:4in;height:103.45pt;z-index:2516992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" fillcolor="white [3201]" strokecolor="black [3200]" strokeweight="1pt">
                <v:stroke joinstyle="miter"/>
                <v:textbox>
                  <w:txbxContent>
                    <w:p w14:paraId="0619B7C4" w14:textId="77777777" w:rsidR="00E60A9E" w:rsidRPr="00E60A9E" w:rsidRDefault="00E60A9E" w:rsidP="00E60A9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60A9E">
                        <w:rPr>
                          <w:sz w:val="40"/>
                          <w:szCs w:val="40"/>
                          <w:lang w:val="en-US"/>
                        </w:rPr>
                        <w:t>Create a file.</w:t>
                      </w:r>
                    </w:p>
                    <w:p w14:paraId="23AB8344" w14:textId="77777777" w:rsidR="00E60A9E" w:rsidRDefault="00E60A9E" w:rsidP="00E60A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60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724" behindDoc="0" locked="0" layoutInCell="1" allowOverlap="1" wp14:anchorId="17508C3D" wp14:editId="0820CD6A">
                <wp:simplePos x="0" y="0"/>
                <wp:positionH relativeFrom="column">
                  <wp:posOffset>425003</wp:posOffset>
                </wp:positionH>
                <wp:positionV relativeFrom="paragraph">
                  <wp:posOffset>129451</wp:posOffset>
                </wp:positionV>
                <wp:extent cx="1055906" cy="430530"/>
                <wp:effectExtent l="0" t="0" r="24130" b="139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06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2AD32" id="Straight Connector 34" o:spid="_x0000_s1026" style="position:absolute;z-index:2516777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10.2pt" to="116.6pt,4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" strokecolor="#4472c4 [3204]" strokeweight="1pt">
                <v:stroke joinstyle="miter"/>
              </v:line>
            </w:pict>
          </mc:Fallback>
        </mc:AlternateContent>
      </w:r>
    </w:p>
    <w:p w14:paraId="342DD4FE" w14:textId="75648786" w:rsidR="002B5FAA" w:rsidRPr="002B5FAA" w:rsidRDefault="002B5FAA" w:rsidP="002B5FA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                                          </w:t>
      </w:r>
    </w:p>
    <w:p w14:paraId="5D50EF4F" w14:textId="54298B97" w:rsidR="00485097" w:rsidRDefault="00485097">
      <w:pPr>
        <w:rPr>
          <w:rFonts w:ascii="Times New Roman" w:hAnsi="Times New Roman"/>
        </w:rPr>
      </w:pPr>
    </w:p>
    <w:p w14:paraId="04F99E24" w14:textId="41D6ED43" w:rsidR="00485097" w:rsidRDefault="00485097">
      <w:pPr>
        <w:rPr>
          <w:rFonts w:ascii="Times New Roman" w:hAnsi="Times New Roman"/>
        </w:rPr>
      </w:pPr>
    </w:p>
    <w:p w14:paraId="773488E4" w14:textId="3FBF0D4B" w:rsidR="00A866F8" w:rsidRDefault="00E60A9E" w:rsidP="00A866F8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72" behindDoc="0" locked="0" layoutInCell="1" allowOverlap="1" wp14:anchorId="6D751965" wp14:editId="405C393E">
                <wp:simplePos x="0" y="0"/>
                <wp:positionH relativeFrom="column">
                  <wp:posOffset>4391696</wp:posOffset>
                </wp:positionH>
                <wp:positionV relativeFrom="paragraph">
                  <wp:posOffset>182290</wp:posOffset>
                </wp:positionV>
                <wp:extent cx="1479550" cy="2807594"/>
                <wp:effectExtent l="0" t="0" r="19050" b="120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28075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E3E5C" id="Straight Connector 37" o:spid="_x0000_s1026" style="position:absolute;flip:x y;z-index:251679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pt,14.35pt" to="462.3pt,2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&#13;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36" behindDoc="0" locked="0" layoutInCell="1" allowOverlap="1" wp14:anchorId="2D0CDB9D" wp14:editId="6151D293">
                <wp:simplePos x="0" y="0"/>
                <wp:positionH relativeFrom="column">
                  <wp:posOffset>7153123</wp:posOffset>
                </wp:positionH>
                <wp:positionV relativeFrom="paragraph">
                  <wp:posOffset>185420</wp:posOffset>
                </wp:positionV>
                <wp:extent cx="3380510" cy="1191491"/>
                <wp:effectExtent l="0" t="0" r="10795" b="15240"/>
                <wp:wrapNone/>
                <wp:docPr id="10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510" cy="119149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E1EE1" w14:textId="77777777" w:rsidR="007E04C0" w:rsidRPr="007E04C0" w:rsidRDefault="00667087" w:rsidP="007E04C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Create </w:t>
                            </w:r>
                            <w:r w:rsidR="00731297">
                              <w:rPr>
                                <w:sz w:val="32"/>
                                <w:szCs w:val="32"/>
                                <w:lang w:val="en-US"/>
                              </w:rP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CDB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0" o:spid="_x0000_s1028" type="#_x0000_t116" style="position:absolute;margin-left:563.25pt;margin-top:14.6pt;width:266.2pt;height:93.8pt;z-index:2516654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" fillcolor="white [3201]" strokecolor="black [3200]" strokeweight="1pt">
                <v:textbox>
                  <w:txbxContent>
                    <w:p w14:paraId="3BDE1EE1" w14:textId="77777777" w:rsidR="007E04C0" w:rsidRPr="007E04C0" w:rsidRDefault="00667087" w:rsidP="007E04C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Create </w:t>
                      </w:r>
                      <w:r w:rsidR="00731297">
                        <w:rPr>
                          <w:sz w:val="32"/>
                          <w:szCs w:val="32"/>
                          <w:lang w:val="en-US"/>
                        </w:rPr>
                        <w:t>file.</w:t>
                      </w:r>
                    </w:p>
                  </w:txbxContent>
                </v:textbox>
              </v:shape>
            </w:pict>
          </mc:Fallback>
        </mc:AlternateContent>
      </w:r>
      <w:r w:rsidR="00A866F8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35748D69" w14:textId="63B0FA71" w:rsidR="00A866F8" w:rsidRDefault="009703A0" w:rsidP="00A866F8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56" behindDoc="0" locked="0" layoutInCell="1" allowOverlap="1" wp14:anchorId="1B08489E" wp14:editId="27D68880">
                <wp:simplePos x="0" y="0"/>
                <wp:positionH relativeFrom="column">
                  <wp:posOffset>-864747</wp:posOffset>
                </wp:positionH>
                <wp:positionV relativeFrom="paragraph">
                  <wp:posOffset>156845</wp:posOffset>
                </wp:positionV>
                <wp:extent cx="1661160" cy="655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7CB3" w14:textId="77777777" w:rsidR="00731297" w:rsidRPr="00731297" w:rsidRDefault="007312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1297">
                              <w:rPr>
                                <w:sz w:val="36"/>
                                <w:szCs w:val="36"/>
                                <w:lang w:val="en-US"/>
                              </w:rPr>
                              <w:t>Garage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489E" id="Text Box 26" o:spid="_x0000_s1029" type="#_x0000_t202" style="position:absolute;margin-left:-68.1pt;margin-top:12.35pt;width:130.8pt;height:51.6pt;z-index:2516705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" filled="f" stroked="f">
                <v:textbox>
                  <w:txbxContent>
                    <w:p w14:paraId="42887CB3" w14:textId="77777777" w:rsidR="00731297" w:rsidRPr="00731297" w:rsidRDefault="007312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31297">
                        <w:rPr>
                          <w:sz w:val="36"/>
                          <w:szCs w:val="36"/>
                          <w:lang w:val="en-US"/>
                        </w:rPr>
                        <w:t>Garage system</w:t>
                      </w:r>
                    </w:p>
                  </w:txbxContent>
                </v:textbox>
              </v:shape>
            </w:pict>
          </mc:Fallback>
        </mc:AlternateContent>
      </w:r>
      <w:r w:rsidR="00731297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48" behindDoc="0" locked="0" layoutInCell="1" allowOverlap="1" wp14:anchorId="6C3F6BB1" wp14:editId="5813534B">
                <wp:simplePos x="0" y="0"/>
                <wp:positionH relativeFrom="column">
                  <wp:posOffset>507304</wp:posOffset>
                </wp:positionH>
                <wp:positionV relativeFrom="paragraph">
                  <wp:posOffset>161438</wp:posOffset>
                </wp:positionV>
                <wp:extent cx="1096028" cy="5636712"/>
                <wp:effectExtent l="0" t="0" r="2159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028" cy="56367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11B4" id="Straight Connector 36" o:spid="_x0000_s1026" style="position:absolute;flip:y;z-index:2516787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2.7pt" to="126.25pt,4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" strokecolor="#4472c4 [3204]" strokeweight="1pt">
                <v:stroke joinstyle="miter"/>
              </v:line>
            </w:pict>
          </mc:Fallback>
        </mc:AlternateContent>
      </w:r>
      <w:r w:rsidR="00A866F8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5361D547" w14:textId="5FC998EC" w:rsidR="00485097" w:rsidRDefault="002B5FA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6B3FE05A" w14:textId="1D563DB8" w:rsidR="002B5FAA" w:rsidRDefault="002B5FAA">
      <w:pPr>
        <w:rPr>
          <w:rFonts w:ascii="Times New Roman" w:hAnsi="Times New Roman"/>
          <w:sz w:val="26"/>
          <w:szCs w:val="26"/>
          <w:lang w:val="en-US"/>
        </w:rPr>
      </w:pPr>
    </w:p>
    <w:p w14:paraId="0C8EDB8D" w14:textId="251168C2" w:rsidR="002B5FAA" w:rsidRDefault="002B5FAA">
      <w:pPr>
        <w:rPr>
          <w:rFonts w:ascii="Times New Roman" w:hAnsi="Times New Roman"/>
        </w:rPr>
      </w:pPr>
    </w:p>
    <w:p w14:paraId="5F8977A1" w14:textId="294F30D6" w:rsidR="00485097" w:rsidRDefault="00485097">
      <w:pPr>
        <w:rPr>
          <w:rFonts w:ascii="Times New Roman" w:hAnsi="Times New Roman"/>
        </w:rPr>
      </w:pPr>
    </w:p>
    <w:p w14:paraId="37BF394D" w14:textId="5565C121" w:rsidR="00485097" w:rsidRDefault="00485097">
      <w:pPr>
        <w:rPr>
          <w:rFonts w:ascii="Times New Roman" w:hAnsi="Times New Roman"/>
        </w:rPr>
      </w:pPr>
    </w:p>
    <w:p w14:paraId="3E060255" w14:textId="2649263E" w:rsidR="00485097" w:rsidRDefault="00485097">
      <w:pPr>
        <w:rPr>
          <w:rFonts w:ascii="Times New Roman" w:hAnsi="Times New Roman"/>
        </w:rPr>
      </w:pPr>
    </w:p>
    <w:p w14:paraId="07945C09" w14:textId="02B9657A" w:rsidR="00485097" w:rsidRDefault="00485097" w:rsidP="00860E80">
      <w:pPr>
        <w:rPr>
          <w:rFonts w:ascii="Times New Roman" w:hAnsi="Times New Roman"/>
        </w:rPr>
      </w:pPr>
    </w:p>
    <w:p w14:paraId="619B80FC" w14:textId="77777777" w:rsidR="002B5FAA" w:rsidRDefault="007012D5" w:rsidP="002B5F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80" behindDoc="0" locked="0" layoutInCell="1" allowOverlap="1" wp14:anchorId="786F56F5" wp14:editId="6267F8BA">
                <wp:simplePos x="0" y="0"/>
                <wp:positionH relativeFrom="column">
                  <wp:posOffset>1326515</wp:posOffset>
                </wp:positionH>
                <wp:positionV relativeFrom="paragraph">
                  <wp:posOffset>45085</wp:posOffset>
                </wp:positionV>
                <wp:extent cx="3657600" cy="1381125"/>
                <wp:effectExtent l="0" t="0" r="12700" b="158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A7DA" w14:textId="77777777" w:rsidR="00E60A9E" w:rsidRPr="00E60A9E" w:rsidRDefault="00E60A9E" w:rsidP="00E60A9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60A9E">
                              <w:rPr>
                                <w:sz w:val="40"/>
                                <w:szCs w:val="40"/>
                                <w:lang w:val="en-US"/>
                              </w:rPr>
                              <w:t>Check the vehicle.</w:t>
                            </w:r>
                          </w:p>
                          <w:p w14:paraId="6D8847B6" w14:textId="77777777" w:rsidR="00E60A9E" w:rsidRDefault="00E60A9E" w:rsidP="00E60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F56F5" id="Oval 46" o:spid="_x0000_s1030" style="position:absolute;margin-left:104.45pt;margin-top:3.55pt;width:4in;height:108.75pt;z-index:2516971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6164A7DA" w14:textId="77777777" w:rsidR="00E60A9E" w:rsidRPr="00E60A9E" w:rsidRDefault="00E60A9E" w:rsidP="00E60A9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60A9E">
                        <w:rPr>
                          <w:sz w:val="40"/>
                          <w:szCs w:val="40"/>
                          <w:lang w:val="en-US"/>
                        </w:rPr>
                        <w:t>Check the vehicle.</w:t>
                      </w:r>
                    </w:p>
                    <w:p w14:paraId="6D8847B6" w14:textId="77777777" w:rsidR="00E60A9E" w:rsidRDefault="00E60A9E" w:rsidP="00E60A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E04C0">
        <w:rPr>
          <w:rFonts w:ascii="Times New Roman" w:hAnsi="Times New Roman"/>
          <w:noProof/>
        </w:rPr>
        <w:drawing>
          <wp:anchor distT="0" distB="0" distL="114300" distR="114300" simplePos="0" relativeHeight="251662364" behindDoc="1" locked="0" layoutInCell="1" allowOverlap="1" wp14:anchorId="49BDDDFF" wp14:editId="13FA6518">
            <wp:simplePos x="0" y="0"/>
            <wp:positionH relativeFrom="column">
              <wp:posOffset>-498764</wp:posOffset>
            </wp:positionH>
            <wp:positionV relativeFrom="paragraph">
              <wp:posOffset>234661</wp:posOffset>
            </wp:positionV>
            <wp:extent cx="1158875" cy="1784350"/>
            <wp:effectExtent l="0" t="0" r="0" b="6350"/>
            <wp:wrapThrough wrapText="bothSides">
              <wp:wrapPolygon edited="0">
                <wp:start x="0" y="0"/>
                <wp:lineTo x="0" y="21523"/>
                <wp:lineTo x="21304" y="21523"/>
                <wp:lineTo x="2130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03AD6" w14:textId="77777777" w:rsidR="002B5FAA" w:rsidRDefault="002B5FAA" w:rsidP="002B5FA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74CDDDCF" w14:textId="4A3C838A" w:rsidR="002B5FAA" w:rsidRDefault="007E04C0" w:rsidP="002B5FAA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412" behindDoc="1" locked="0" layoutInCell="1" allowOverlap="1" wp14:anchorId="0804FAF3" wp14:editId="421BFCB7">
            <wp:simplePos x="0" y="0"/>
            <wp:positionH relativeFrom="column">
              <wp:posOffset>5619929</wp:posOffset>
            </wp:positionH>
            <wp:positionV relativeFrom="paragraph">
              <wp:posOffset>72649</wp:posOffset>
            </wp:positionV>
            <wp:extent cx="1158875" cy="1784350"/>
            <wp:effectExtent l="0" t="0" r="0" b="6350"/>
            <wp:wrapThrough wrapText="bothSides">
              <wp:wrapPolygon edited="0">
                <wp:start x="0" y="0"/>
                <wp:lineTo x="0" y="21523"/>
                <wp:lineTo x="21304" y="21523"/>
                <wp:lineTo x="2130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FAA">
        <w:rPr>
          <w:rFonts w:ascii="Times New Roman" w:hAnsi="Times New Roman"/>
          <w:sz w:val="26"/>
          <w:szCs w:val="26"/>
          <w:lang w:val="en-US"/>
        </w:rPr>
        <w:t xml:space="preserve"> </w:t>
      </w:r>
    </w:p>
    <w:p w14:paraId="18C345A3" w14:textId="23560FC6" w:rsidR="002B5FAA" w:rsidRPr="003516E7" w:rsidRDefault="007012D5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64" behindDoc="0" locked="0" layoutInCell="1" allowOverlap="1" wp14:anchorId="46BADA69" wp14:editId="0959D77F">
                <wp:simplePos x="0" y="0"/>
                <wp:positionH relativeFrom="column">
                  <wp:posOffset>4288665</wp:posOffset>
                </wp:positionH>
                <wp:positionV relativeFrom="paragraph">
                  <wp:posOffset>886764</wp:posOffset>
                </wp:positionV>
                <wp:extent cx="1582581" cy="1428052"/>
                <wp:effectExtent l="0" t="0" r="1778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581" cy="14280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5F44" id="Straight Connector 43" o:spid="_x0000_s1026" style="position:absolute;flip:x;z-index:251687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69.8pt" to="462.3pt,18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" strokecolor="#4472c4 [3204]" strokeweight="1pt">
                <v:stroke joinstyle="miter"/>
              </v:line>
            </w:pict>
          </mc:Fallback>
        </mc:AlternateContent>
      </w:r>
      <w:r w:rsidR="00E60A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32" behindDoc="0" locked="0" layoutInCell="1" allowOverlap="1" wp14:anchorId="56ACE572" wp14:editId="41EB3D1A">
                <wp:simplePos x="0" y="0"/>
                <wp:positionH relativeFrom="column">
                  <wp:posOffset>1403136</wp:posOffset>
                </wp:positionH>
                <wp:positionV relativeFrom="paragraph">
                  <wp:posOffset>2192235</wp:posOffset>
                </wp:positionV>
                <wp:extent cx="3657600" cy="1532586"/>
                <wp:effectExtent l="0" t="0" r="12700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532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9E8B" w14:textId="77777777" w:rsidR="00E60A9E" w:rsidRPr="00E60A9E" w:rsidRDefault="00E60A9E" w:rsidP="00E60A9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60A9E">
                              <w:rPr>
                                <w:sz w:val="40"/>
                                <w:szCs w:val="40"/>
                                <w:lang w:val="en-US"/>
                              </w:rPr>
                              <w:t>Create a receipt.</w:t>
                            </w:r>
                          </w:p>
                          <w:p w14:paraId="7500F397" w14:textId="77777777" w:rsidR="00E60A9E" w:rsidRDefault="00E60A9E" w:rsidP="00E60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E572" id="Oval 45" o:spid="_x0000_s1031" style="position:absolute;margin-left:110.5pt;margin-top:172.6pt;width:4in;height:120.7pt;z-index:2516951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" fillcolor="white [3201]" strokecolor="black [3200]" strokeweight="1pt">
                <v:stroke joinstyle="miter"/>
                <v:textbox>
                  <w:txbxContent>
                    <w:p w14:paraId="03DA9E8B" w14:textId="77777777" w:rsidR="00E60A9E" w:rsidRPr="00E60A9E" w:rsidRDefault="00E60A9E" w:rsidP="00E60A9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60A9E">
                        <w:rPr>
                          <w:sz w:val="40"/>
                          <w:szCs w:val="40"/>
                          <w:lang w:val="en-US"/>
                        </w:rPr>
                        <w:t>Create a receipt.</w:t>
                      </w:r>
                    </w:p>
                    <w:p w14:paraId="7500F397" w14:textId="77777777" w:rsidR="00E60A9E" w:rsidRDefault="00E60A9E" w:rsidP="00E60A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03A0">
        <w:rPr>
          <w:rFonts w:ascii="Times New Roman" w:hAnsi="Times New Roman"/>
          <w:noProof/>
        </w:rPr>
        <w:drawing>
          <wp:anchor distT="0" distB="0" distL="114300" distR="114300" simplePos="0" relativeHeight="251659292" behindDoc="1" locked="0" layoutInCell="1" allowOverlap="1" wp14:anchorId="7893DD7E" wp14:editId="5BA51CD0">
            <wp:simplePos x="0" y="0"/>
            <wp:positionH relativeFrom="column">
              <wp:posOffset>-495534</wp:posOffset>
            </wp:positionH>
            <wp:positionV relativeFrom="paragraph">
              <wp:posOffset>2902585</wp:posOffset>
            </wp:positionV>
            <wp:extent cx="1158875" cy="1784350"/>
            <wp:effectExtent l="0" t="0" r="0" b="6350"/>
            <wp:wrapThrough wrapText="bothSides">
              <wp:wrapPolygon edited="0">
                <wp:start x="0" y="0"/>
                <wp:lineTo x="0" y="21523"/>
                <wp:lineTo x="21304" y="21523"/>
                <wp:lineTo x="21304" y="0"/>
                <wp:lineTo x="0" y="0"/>
              </wp:wrapPolygon>
            </wp:wrapThrough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3A0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68" behindDoc="0" locked="0" layoutInCell="1" allowOverlap="1" wp14:anchorId="684F4315" wp14:editId="43CD6F92">
                <wp:simplePos x="0" y="0"/>
                <wp:positionH relativeFrom="column">
                  <wp:posOffset>477253</wp:posOffset>
                </wp:positionH>
                <wp:positionV relativeFrom="paragraph">
                  <wp:posOffset>3301665</wp:posOffset>
                </wp:positionV>
                <wp:extent cx="1120073" cy="582997"/>
                <wp:effectExtent l="0" t="0" r="23495" b="139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073" cy="5829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441D" id="Straight Connector 41" o:spid="_x0000_s1026" style="position:absolute;flip:y;z-index:2516838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pt,259.95pt" to="125.8pt,30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" strokecolor="#4472c4 [3204]" strokeweight="1pt">
                <v:stroke joinstyle="miter"/>
              </v:line>
            </w:pict>
          </mc:Fallback>
        </mc:AlternateContent>
      </w:r>
      <w:r w:rsidR="009703A0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96" behindDoc="0" locked="0" layoutInCell="1" allowOverlap="1" wp14:anchorId="3B3DFFF1" wp14:editId="54909A77">
                <wp:simplePos x="0" y="0"/>
                <wp:positionH relativeFrom="column">
                  <wp:posOffset>457200</wp:posOffset>
                </wp:positionH>
                <wp:positionV relativeFrom="paragraph">
                  <wp:posOffset>472562</wp:posOffset>
                </wp:positionV>
                <wp:extent cx="1017475" cy="183515"/>
                <wp:effectExtent l="0" t="0" r="2413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475" cy="183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8CB5C" id="Straight Connector 38" o:spid="_x0000_s1026" style="position:absolute;flip:y;z-index:2516807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7.2pt" to="116.1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" strokecolor="#4472c4 [3204]" strokeweight="1pt">
                <v:stroke joinstyle="miter"/>
              </v:line>
            </w:pict>
          </mc:Fallback>
        </mc:AlternateContent>
      </w:r>
      <w:r w:rsidR="00731297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820" behindDoc="0" locked="0" layoutInCell="1" allowOverlap="1" wp14:anchorId="4A829FDF" wp14:editId="103C0349">
                <wp:simplePos x="0" y="0"/>
                <wp:positionH relativeFrom="column">
                  <wp:posOffset>4736956</wp:posOffset>
                </wp:positionH>
                <wp:positionV relativeFrom="paragraph">
                  <wp:posOffset>472563</wp:posOffset>
                </wp:positionV>
                <wp:extent cx="1176941" cy="415863"/>
                <wp:effectExtent l="0" t="0" r="17145" b="165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41" cy="4158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3829E" id="Straight Connector 39" o:spid="_x0000_s1026" style="position:absolute;z-index:2516818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37.2pt" to="465.65pt,6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" strokecolor="#4472c4 [3204]" strokeweight="1pt">
                <v:stroke joinstyle="miter"/>
              </v:line>
            </w:pict>
          </mc:Fallback>
        </mc:AlternateContent>
      </w:r>
      <w:r w:rsidR="00731297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700" behindDoc="0" locked="0" layoutInCell="1" allowOverlap="1" wp14:anchorId="6956AFC1" wp14:editId="3DA16DB5">
                <wp:simplePos x="0" y="0"/>
                <wp:positionH relativeFrom="column">
                  <wp:posOffset>5614035</wp:posOffset>
                </wp:positionH>
                <wp:positionV relativeFrom="paragraph">
                  <wp:posOffset>1663065</wp:posOffset>
                </wp:positionV>
                <wp:extent cx="1661160" cy="655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4041" w14:textId="77777777" w:rsidR="00731297" w:rsidRPr="00731297" w:rsidRDefault="00731297" w:rsidP="007312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AFC1" id="Text Box 33" o:spid="_x0000_s1032" type="#_x0000_t202" style="position:absolute;margin-left:442.05pt;margin-top:130.95pt;width:130.8pt;height:51.6pt;z-index:2516767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" filled="f" stroked="f">
                <v:textbox>
                  <w:txbxContent>
                    <w:p w14:paraId="1BA84041" w14:textId="77777777" w:rsidR="00731297" w:rsidRPr="00731297" w:rsidRDefault="00731297" w:rsidP="007312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  <w:r w:rsidR="00731297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52" behindDoc="0" locked="0" layoutInCell="1" allowOverlap="1" wp14:anchorId="74FA967C" wp14:editId="4C6C1C2A">
                <wp:simplePos x="0" y="0"/>
                <wp:positionH relativeFrom="column">
                  <wp:posOffset>-262890</wp:posOffset>
                </wp:positionH>
                <wp:positionV relativeFrom="paragraph">
                  <wp:posOffset>4680585</wp:posOffset>
                </wp:positionV>
                <wp:extent cx="1661160" cy="6553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488C" w14:textId="77777777" w:rsidR="00731297" w:rsidRPr="00731297" w:rsidRDefault="00731297" w:rsidP="007312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7C" id="Text Box 32" o:spid="_x0000_s1033" type="#_x0000_t202" style="position:absolute;margin-left:-20.7pt;margin-top:368.55pt;width:130.8pt;height:51.6pt;z-index:2516746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" filled="f" stroked="f">
                <v:textbox>
                  <w:txbxContent>
                    <w:p w14:paraId="78DB488C" w14:textId="77777777" w:rsidR="00731297" w:rsidRPr="00731297" w:rsidRDefault="00731297" w:rsidP="007312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Clerk</w:t>
                      </w:r>
                    </w:p>
                  </w:txbxContent>
                </v:textbox>
              </v:shape>
            </w:pict>
          </mc:Fallback>
        </mc:AlternateContent>
      </w:r>
      <w:r w:rsidR="00731297">
        <w:rPr>
          <w:rFonts w:ascii="Times New Roman" w:hAnsi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604" behindDoc="0" locked="0" layoutInCell="1" allowOverlap="1" wp14:anchorId="6A8160AE" wp14:editId="0066E2DC">
                <wp:simplePos x="0" y="0"/>
                <wp:positionH relativeFrom="column">
                  <wp:posOffset>-506730</wp:posOffset>
                </wp:positionH>
                <wp:positionV relativeFrom="paragraph">
                  <wp:posOffset>1417955</wp:posOffset>
                </wp:positionV>
                <wp:extent cx="1661160" cy="6553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B8A9" w14:textId="77777777" w:rsidR="00731297" w:rsidRPr="00731297" w:rsidRDefault="00731297" w:rsidP="00731297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Mechanic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60AE" id="Text Box 31" o:spid="_x0000_s1034" type="#_x0000_t202" style="position:absolute;margin-left:-39.9pt;margin-top:111.65pt;width:130.8pt;height:51.6pt;z-index:251672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" filled="f" stroked="f">
                <v:textbox>
                  <w:txbxContent>
                    <w:p w14:paraId="7E56B8A9" w14:textId="77777777" w:rsidR="00731297" w:rsidRPr="00731297" w:rsidRDefault="00731297" w:rsidP="00731297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Mechanic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5FAA" w:rsidRPr="00351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40"/>
    <w:rsid w:val="0004273F"/>
    <w:rsid w:val="0009205C"/>
    <w:rsid w:val="000C3AC3"/>
    <w:rsid w:val="000F6127"/>
    <w:rsid w:val="001A0587"/>
    <w:rsid w:val="00207590"/>
    <w:rsid w:val="00251612"/>
    <w:rsid w:val="00273D44"/>
    <w:rsid w:val="002B5FAA"/>
    <w:rsid w:val="00323E8A"/>
    <w:rsid w:val="00323ECB"/>
    <w:rsid w:val="003516E7"/>
    <w:rsid w:val="00396497"/>
    <w:rsid w:val="003F71BB"/>
    <w:rsid w:val="004033C9"/>
    <w:rsid w:val="004038C2"/>
    <w:rsid w:val="0040608D"/>
    <w:rsid w:val="0043562F"/>
    <w:rsid w:val="00485097"/>
    <w:rsid w:val="004A1ADA"/>
    <w:rsid w:val="004B6E47"/>
    <w:rsid w:val="00515275"/>
    <w:rsid w:val="005205FB"/>
    <w:rsid w:val="00546A91"/>
    <w:rsid w:val="005A352F"/>
    <w:rsid w:val="005C0406"/>
    <w:rsid w:val="00604F42"/>
    <w:rsid w:val="006052DF"/>
    <w:rsid w:val="00667087"/>
    <w:rsid w:val="00695E95"/>
    <w:rsid w:val="006D17FB"/>
    <w:rsid w:val="007012D5"/>
    <w:rsid w:val="00714A17"/>
    <w:rsid w:val="00731297"/>
    <w:rsid w:val="007D132D"/>
    <w:rsid w:val="007E04C0"/>
    <w:rsid w:val="007E6049"/>
    <w:rsid w:val="008419C1"/>
    <w:rsid w:val="00860E80"/>
    <w:rsid w:val="00863C74"/>
    <w:rsid w:val="00870CC3"/>
    <w:rsid w:val="00911CE5"/>
    <w:rsid w:val="00916ED5"/>
    <w:rsid w:val="00917095"/>
    <w:rsid w:val="00935FF8"/>
    <w:rsid w:val="0093665C"/>
    <w:rsid w:val="009703A0"/>
    <w:rsid w:val="00A100C8"/>
    <w:rsid w:val="00A31DF8"/>
    <w:rsid w:val="00A866F8"/>
    <w:rsid w:val="00AA7E1C"/>
    <w:rsid w:val="00AC4132"/>
    <w:rsid w:val="00AC599B"/>
    <w:rsid w:val="00B14537"/>
    <w:rsid w:val="00BB7259"/>
    <w:rsid w:val="00BF583D"/>
    <w:rsid w:val="00C743E9"/>
    <w:rsid w:val="00CE7FF9"/>
    <w:rsid w:val="00D31816"/>
    <w:rsid w:val="00D51C86"/>
    <w:rsid w:val="00DB66CC"/>
    <w:rsid w:val="00DC60A0"/>
    <w:rsid w:val="00DE2499"/>
    <w:rsid w:val="00E00795"/>
    <w:rsid w:val="00E0362D"/>
    <w:rsid w:val="00E30187"/>
    <w:rsid w:val="00E50317"/>
    <w:rsid w:val="00E574F1"/>
    <w:rsid w:val="00E60A9E"/>
    <w:rsid w:val="00F06E40"/>
    <w:rsid w:val="00F3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BCBF"/>
  <w15:chartTrackingRefBased/>
  <w15:docId w15:val="{830388CB-4A41-5641-8669-D5BC48B8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202101145/Desktop/use%20case%20diagram%20upd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diagram updated.dotx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Maha Ayman Salmeen Jawhar Alkhateri</cp:lastModifiedBy>
  <cp:revision>1</cp:revision>
  <dcterms:created xsi:type="dcterms:W3CDTF">2023-03-02T21:23:00Z</dcterms:created>
  <dcterms:modified xsi:type="dcterms:W3CDTF">2023-03-02T21:27:00Z</dcterms:modified>
</cp:coreProperties>
</file>